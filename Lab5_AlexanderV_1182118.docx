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D1C37" w14:textId="77777777" w:rsidR="00B07E15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169BF2E8" wp14:editId="77C27F0D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921564" cy="679450"/>
            <wp:effectExtent l="0" t="0" r="254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64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F3C6F">
        <w:rPr>
          <w:rFonts w:ascii="Tahoma" w:hAnsi="Tahoma" w:cs="Tahoma"/>
          <w:sz w:val="24"/>
          <w:szCs w:val="24"/>
        </w:rPr>
        <w:t>Facultad de Ingeniería</w:t>
      </w:r>
    </w:p>
    <w:p w14:paraId="10204D6A" w14:textId="77777777" w:rsidR="00AF3C6F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>Ingeniería en informática y sistemas</w:t>
      </w:r>
    </w:p>
    <w:p w14:paraId="42469068" w14:textId="69626277" w:rsidR="00AF3C6F" w:rsidRPr="00AF3C6F" w:rsidRDefault="000E00D2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Virtualización</w:t>
      </w:r>
      <w:r w:rsidR="00AF3C6F" w:rsidRPr="00AF3C6F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="00AF3C6F" w:rsidRPr="00AF3C6F">
        <w:rPr>
          <w:rFonts w:ascii="Tahoma" w:hAnsi="Tahoma" w:cs="Tahoma"/>
          <w:sz w:val="24"/>
          <w:szCs w:val="24"/>
        </w:rPr>
        <w:t>sec</w:t>
      </w:r>
      <w:proofErr w:type="spellEnd"/>
      <w:r>
        <w:rPr>
          <w:rFonts w:ascii="Tahoma" w:hAnsi="Tahoma" w:cs="Tahoma"/>
          <w:sz w:val="24"/>
          <w:szCs w:val="24"/>
        </w:rPr>
        <w:t xml:space="preserve"> 01</w:t>
      </w:r>
    </w:p>
    <w:p w14:paraId="281EC8C3" w14:textId="77777777" w:rsidR="00AF3C6F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>Jornada vespertina</w:t>
      </w:r>
    </w:p>
    <w:p w14:paraId="4008B8A8" w14:textId="77777777" w:rsid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</w:p>
    <w:p w14:paraId="29A0DA60" w14:textId="39EC3F97" w:rsidR="00AF3C6F" w:rsidRPr="00AF3C6F" w:rsidRDefault="00974BDD" w:rsidP="00AF3C6F">
      <w:pPr>
        <w:spacing w:after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Nombre</w:t>
      </w:r>
      <w:r w:rsidR="000E00D2">
        <w:rPr>
          <w:rFonts w:ascii="Tahoma" w:hAnsi="Tahoma" w:cs="Tahoma"/>
          <w:sz w:val="24"/>
          <w:szCs w:val="24"/>
        </w:rPr>
        <w:t xml:space="preserve">: </w:t>
      </w:r>
      <w:r w:rsidR="000E00D2" w:rsidRPr="000E00D2">
        <w:rPr>
          <w:rFonts w:ascii="Tahoma" w:hAnsi="Tahoma" w:cs="Tahoma"/>
          <w:sz w:val="24"/>
          <w:szCs w:val="24"/>
        </w:rPr>
        <w:t>Alexander Villatoro</w:t>
      </w:r>
    </w:p>
    <w:p w14:paraId="1AE66A72" w14:textId="6C6C3EB4" w:rsid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 xml:space="preserve">Carné: </w:t>
      </w:r>
      <w:r w:rsidR="000E00D2">
        <w:rPr>
          <w:rFonts w:ascii="Tahoma" w:hAnsi="Tahoma" w:cs="Tahoma"/>
          <w:sz w:val="24"/>
          <w:szCs w:val="24"/>
        </w:rPr>
        <w:t>1182118</w:t>
      </w:r>
    </w:p>
    <w:p w14:paraId="148E5B87" w14:textId="77777777" w:rsidR="00AF3C6F" w:rsidRP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</w:p>
    <w:p w14:paraId="345A01CA" w14:textId="30B71E33" w:rsidR="00AF3C6F" w:rsidRPr="00AF3C6F" w:rsidRDefault="000E00D2" w:rsidP="00AF3C6F">
      <w:pPr>
        <w:spacing w:after="0"/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t>Laboratorio # 5</w:t>
      </w:r>
    </w:p>
    <w:p w14:paraId="7C03819D" w14:textId="6C240977" w:rsidR="00974BDD" w:rsidRDefault="00974BDD" w:rsidP="00974BDD">
      <w:pPr>
        <w:spacing w:after="0"/>
        <w:jc w:val="center"/>
        <w:rPr>
          <w:rFonts w:ascii="Tahoma" w:hAnsi="Tahoma" w:cs="Tahoma"/>
          <w:i/>
          <w:iCs/>
          <w:sz w:val="24"/>
          <w:szCs w:val="24"/>
        </w:rPr>
      </w:pPr>
    </w:p>
    <w:p w14:paraId="3D8C10B1" w14:textId="29E240CE" w:rsidR="000E00D2" w:rsidRDefault="0021232E" w:rsidP="000E00D2">
      <w:pPr>
        <w:spacing w:after="0"/>
        <w:rPr>
          <w:rFonts w:ascii="Tahoma" w:hAnsi="Tahoma" w:cs="Tahoma"/>
        </w:rPr>
      </w:pPr>
      <w:r w:rsidRPr="0021232E">
        <w:rPr>
          <w:rFonts w:ascii="Tahoma" w:hAnsi="Tahoma" w:cs="Tahoma"/>
        </w:rPr>
        <w:drawing>
          <wp:inline distT="0" distB="0" distL="0" distR="0" wp14:anchorId="0FA1B9B2" wp14:editId="0A3EE4F5">
            <wp:extent cx="5612130" cy="2067560"/>
            <wp:effectExtent l="0" t="0" r="7620" b="8890"/>
            <wp:docPr id="2" name="Imagen 2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E258" w14:textId="1FE43D10" w:rsidR="0021232E" w:rsidRDefault="0021232E" w:rsidP="000E00D2">
      <w:pPr>
        <w:spacing w:after="0"/>
        <w:rPr>
          <w:rFonts w:ascii="Tahoma" w:hAnsi="Tahoma" w:cs="Tahoma"/>
        </w:rPr>
      </w:pPr>
    </w:p>
    <w:p w14:paraId="1207424B" w14:textId="5C547A2D" w:rsidR="0021232E" w:rsidRPr="00A169C9" w:rsidRDefault="0021232E" w:rsidP="000E00D2">
      <w:pPr>
        <w:spacing w:after="0"/>
        <w:rPr>
          <w:rFonts w:ascii="Tahoma" w:hAnsi="Tahoma" w:cs="Tahoma"/>
        </w:rPr>
      </w:pPr>
      <w:r w:rsidRPr="0021232E">
        <w:rPr>
          <w:rFonts w:ascii="Tahoma" w:hAnsi="Tahoma" w:cs="Tahoma"/>
        </w:rPr>
        <w:drawing>
          <wp:inline distT="0" distB="0" distL="0" distR="0" wp14:anchorId="2FDFFC19" wp14:editId="5B84E113">
            <wp:extent cx="5612130" cy="3107055"/>
            <wp:effectExtent l="0" t="0" r="7620" b="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5F12" w14:textId="777BFCA2" w:rsidR="00701626" w:rsidRDefault="00701626" w:rsidP="00C30036">
      <w:pPr>
        <w:jc w:val="both"/>
        <w:rPr>
          <w:rFonts w:ascii="Tahoma" w:hAnsi="Tahoma" w:cs="Tahoma"/>
          <w:sz w:val="24"/>
          <w:szCs w:val="24"/>
        </w:rPr>
      </w:pPr>
    </w:p>
    <w:p w14:paraId="6A97BFB8" w14:textId="42BB2618" w:rsidR="00C30036" w:rsidRDefault="00C30036" w:rsidP="00C30036">
      <w:pPr>
        <w:jc w:val="both"/>
        <w:rPr>
          <w:rFonts w:ascii="Tahoma" w:hAnsi="Tahoma" w:cs="Tahoma"/>
          <w:sz w:val="24"/>
          <w:szCs w:val="24"/>
        </w:rPr>
      </w:pPr>
      <w:r w:rsidRPr="00C30036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14F1A85D" wp14:editId="2A0952D3">
            <wp:extent cx="5612130" cy="3154680"/>
            <wp:effectExtent l="0" t="0" r="7620" b="762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3E76" w14:textId="024F9BD3" w:rsidR="00C30036" w:rsidRDefault="00C30036" w:rsidP="00C30036">
      <w:pPr>
        <w:jc w:val="both"/>
        <w:rPr>
          <w:rFonts w:ascii="Tahoma" w:hAnsi="Tahoma" w:cs="Tahoma"/>
          <w:sz w:val="24"/>
          <w:szCs w:val="24"/>
        </w:rPr>
      </w:pPr>
      <w:r w:rsidRPr="00C30036">
        <w:rPr>
          <w:rFonts w:ascii="Tahoma" w:hAnsi="Tahoma" w:cs="Tahoma"/>
          <w:sz w:val="24"/>
          <w:szCs w:val="24"/>
        </w:rPr>
        <w:drawing>
          <wp:inline distT="0" distB="0" distL="0" distR="0" wp14:anchorId="0F0604FF" wp14:editId="4367DB29">
            <wp:extent cx="5612130" cy="3157220"/>
            <wp:effectExtent l="0" t="0" r="7620" b="508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9EA8" w14:textId="05841347" w:rsidR="00C30036" w:rsidRDefault="004A7DED" w:rsidP="00C30036">
      <w:pPr>
        <w:jc w:val="both"/>
        <w:rPr>
          <w:rFonts w:ascii="Tahoma" w:hAnsi="Tahoma" w:cs="Tahoma"/>
          <w:sz w:val="24"/>
          <w:szCs w:val="24"/>
        </w:rPr>
      </w:pPr>
      <w:r w:rsidRPr="004A7DED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0A60E15B" wp14:editId="0BC451D5">
            <wp:extent cx="5612130" cy="3154045"/>
            <wp:effectExtent l="0" t="0" r="7620" b="8255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356E" w14:textId="5AC8EE97" w:rsidR="004A7DED" w:rsidRDefault="004A7DED" w:rsidP="00C30036">
      <w:pPr>
        <w:jc w:val="both"/>
        <w:rPr>
          <w:rFonts w:ascii="Tahoma" w:hAnsi="Tahoma" w:cs="Tahoma"/>
          <w:sz w:val="24"/>
          <w:szCs w:val="24"/>
        </w:rPr>
      </w:pPr>
      <w:r w:rsidRPr="004A7DED">
        <w:rPr>
          <w:rFonts w:ascii="Tahoma" w:hAnsi="Tahoma" w:cs="Tahoma"/>
          <w:sz w:val="24"/>
          <w:szCs w:val="24"/>
        </w:rPr>
        <w:drawing>
          <wp:inline distT="0" distB="0" distL="0" distR="0" wp14:anchorId="07CDBA7E" wp14:editId="1E4511CF">
            <wp:extent cx="5612130" cy="3120390"/>
            <wp:effectExtent l="0" t="0" r="7620" b="381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0021" w14:textId="347D36DE" w:rsidR="004A7DED" w:rsidRDefault="004A7DED" w:rsidP="00C30036">
      <w:pPr>
        <w:jc w:val="both"/>
        <w:rPr>
          <w:rFonts w:ascii="Tahoma" w:hAnsi="Tahoma" w:cs="Tahoma"/>
          <w:sz w:val="24"/>
          <w:szCs w:val="24"/>
        </w:rPr>
      </w:pPr>
      <w:r w:rsidRPr="004A7DED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1D1185A1" wp14:editId="7A373F1D">
            <wp:extent cx="5612130" cy="3130550"/>
            <wp:effectExtent l="0" t="0" r="7620" b="0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BBE3" w14:textId="6D897929" w:rsidR="004A7DED" w:rsidRDefault="004A7DED" w:rsidP="00C30036">
      <w:pPr>
        <w:jc w:val="both"/>
        <w:rPr>
          <w:rFonts w:ascii="Tahoma" w:hAnsi="Tahoma" w:cs="Tahoma"/>
          <w:sz w:val="24"/>
          <w:szCs w:val="24"/>
        </w:rPr>
      </w:pPr>
      <w:r w:rsidRPr="004A7DED">
        <w:rPr>
          <w:rFonts w:ascii="Tahoma" w:hAnsi="Tahoma" w:cs="Tahoma"/>
          <w:sz w:val="24"/>
          <w:szCs w:val="24"/>
        </w:rPr>
        <w:drawing>
          <wp:inline distT="0" distB="0" distL="0" distR="0" wp14:anchorId="7270C128" wp14:editId="53A948D3">
            <wp:extent cx="5612130" cy="3079115"/>
            <wp:effectExtent l="0" t="0" r="7620" b="6985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159A" w14:textId="0E1B8A97" w:rsidR="000D7050" w:rsidRDefault="000D7050" w:rsidP="00C30036">
      <w:pPr>
        <w:jc w:val="both"/>
        <w:rPr>
          <w:rFonts w:ascii="Tahoma" w:hAnsi="Tahoma" w:cs="Tahoma"/>
          <w:sz w:val="24"/>
          <w:szCs w:val="24"/>
        </w:rPr>
      </w:pPr>
    </w:p>
    <w:p w14:paraId="51A08DEF" w14:textId="1771E3D1" w:rsidR="000D7050" w:rsidRDefault="000D7050" w:rsidP="00C30036">
      <w:pPr>
        <w:jc w:val="both"/>
        <w:rPr>
          <w:rFonts w:ascii="Tahoma" w:hAnsi="Tahoma" w:cs="Tahoma"/>
          <w:sz w:val="24"/>
          <w:szCs w:val="24"/>
        </w:rPr>
      </w:pPr>
    </w:p>
    <w:p w14:paraId="073D822D" w14:textId="5DB7A321" w:rsidR="000D7050" w:rsidRDefault="000D7050" w:rsidP="00C30036">
      <w:pPr>
        <w:jc w:val="both"/>
        <w:rPr>
          <w:rFonts w:ascii="Tahoma" w:hAnsi="Tahoma" w:cs="Tahoma"/>
          <w:sz w:val="24"/>
          <w:szCs w:val="24"/>
        </w:rPr>
      </w:pPr>
    </w:p>
    <w:p w14:paraId="68FA1E53" w14:textId="5E6A4139" w:rsidR="000D7050" w:rsidRDefault="000D7050" w:rsidP="00C30036">
      <w:pPr>
        <w:jc w:val="both"/>
        <w:rPr>
          <w:rFonts w:ascii="Tahoma" w:hAnsi="Tahoma" w:cs="Tahoma"/>
          <w:sz w:val="24"/>
          <w:szCs w:val="24"/>
        </w:rPr>
      </w:pPr>
    </w:p>
    <w:p w14:paraId="2D551734" w14:textId="3467E428" w:rsidR="000D7050" w:rsidRDefault="000D7050" w:rsidP="00C30036">
      <w:pPr>
        <w:jc w:val="both"/>
        <w:rPr>
          <w:rFonts w:ascii="Tahoma" w:hAnsi="Tahoma" w:cs="Tahoma"/>
          <w:sz w:val="24"/>
          <w:szCs w:val="24"/>
        </w:rPr>
      </w:pPr>
    </w:p>
    <w:p w14:paraId="10A8AA33" w14:textId="31962DEF" w:rsidR="000D7050" w:rsidRDefault="000D7050" w:rsidP="00C30036">
      <w:pPr>
        <w:jc w:val="both"/>
        <w:rPr>
          <w:rFonts w:ascii="Tahoma" w:hAnsi="Tahoma" w:cs="Tahoma"/>
          <w:sz w:val="24"/>
          <w:szCs w:val="24"/>
        </w:rPr>
      </w:pPr>
    </w:p>
    <w:p w14:paraId="696D07A2" w14:textId="16CABB94" w:rsidR="000D7050" w:rsidRDefault="000D7050" w:rsidP="00C30036">
      <w:pPr>
        <w:jc w:val="both"/>
        <w:rPr>
          <w:rFonts w:ascii="Tahoma" w:hAnsi="Tahoma" w:cs="Tahoma"/>
          <w:sz w:val="24"/>
          <w:szCs w:val="24"/>
        </w:rPr>
      </w:pPr>
    </w:p>
    <w:p w14:paraId="7A8ADB8D" w14:textId="3C15B8AB" w:rsidR="000D7050" w:rsidRDefault="000D7050" w:rsidP="00C30036">
      <w:pPr>
        <w:jc w:val="both"/>
        <w:rPr>
          <w:rFonts w:ascii="Tahoma" w:hAnsi="Tahoma" w:cs="Tahoma"/>
          <w:sz w:val="24"/>
          <w:szCs w:val="24"/>
        </w:rPr>
      </w:pPr>
    </w:p>
    <w:p w14:paraId="285A491F" w14:textId="506A1BA9" w:rsidR="000D7050" w:rsidRDefault="000D7050" w:rsidP="00C30036">
      <w:pPr>
        <w:jc w:val="both"/>
        <w:rPr>
          <w:rFonts w:ascii="Tahoma" w:hAnsi="Tahoma" w:cs="Tahoma"/>
          <w:sz w:val="24"/>
          <w:szCs w:val="24"/>
        </w:rPr>
      </w:pPr>
      <w:r>
        <w:t>Imagen Docker cargada en ECR.</w:t>
      </w:r>
    </w:p>
    <w:p w14:paraId="78C0D591" w14:textId="3289EC0E" w:rsidR="004A7DED" w:rsidRDefault="000D7050" w:rsidP="00C30036">
      <w:pPr>
        <w:jc w:val="both"/>
        <w:rPr>
          <w:rFonts w:ascii="Tahoma" w:hAnsi="Tahoma" w:cs="Tahoma"/>
          <w:sz w:val="24"/>
          <w:szCs w:val="24"/>
        </w:rPr>
      </w:pPr>
      <w:r w:rsidRPr="000D7050">
        <w:rPr>
          <w:rFonts w:ascii="Tahoma" w:hAnsi="Tahoma" w:cs="Tahoma"/>
          <w:sz w:val="24"/>
          <w:szCs w:val="24"/>
        </w:rPr>
        <w:drawing>
          <wp:inline distT="0" distB="0" distL="0" distR="0" wp14:anchorId="0FC92488" wp14:editId="4B36A768">
            <wp:extent cx="5612130" cy="3153410"/>
            <wp:effectExtent l="0" t="0" r="7620" b="8890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AD59" w14:textId="7CBBCA79" w:rsidR="002159ED" w:rsidRDefault="002159ED" w:rsidP="00C30036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t>Cluster</w:t>
      </w:r>
      <w:proofErr w:type="spellEnd"/>
      <w:r>
        <w:t xml:space="preserve"> creado.</w:t>
      </w:r>
    </w:p>
    <w:p w14:paraId="2C9FFD83" w14:textId="2FFE11C7" w:rsidR="000D7050" w:rsidRDefault="00274BD7" w:rsidP="00C30036">
      <w:pPr>
        <w:jc w:val="both"/>
        <w:rPr>
          <w:rFonts w:ascii="Tahoma" w:hAnsi="Tahoma" w:cs="Tahoma"/>
          <w:sz w:val="24"/>
          <w:szCs w:val="24"/>
        </w:rPr>
      </w:pPr>
      <w:r w:rsidRPr="00274BD7">
        <w:rPr>
          <w:rFonts w:ascii="Tahoma" w:hAnsi="Tahoma" w:cs="Tahoma"/>
          <w:sz w:val="24"/>
          <w:szCs w:val="24"/>
        </w:rPr>
        <w:drawing>
          <wp:inline distT="0" distB="0" distL="0" distR="0" wp14:anchorId="40FCD742" wp14:editId="29A9394F">
            <wp:extent cx="5612130" cy="3176905"/>
            <wp:effectExtent l="0" t="0" r="7620" b="4445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3F2D" w14:textId="702640AF" w:rsidR="000D7050" w:rsidRDefault="00274BD7" w:rsidP="00C30036">
      <w:pPr>
        <w:jc w:val="both"/>
        <w:rPr>
          <w:rFonts w:ascii="Tahoma" w:hAnsi="Tahoma" w:cs="Tahoma"/>
          <w:sz w:val="24"/>
          <w:szCs w:val="24"/>
        </w:rPr>
      </w:pPr>
      <w:r w:rsidRPr="00274BD7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6B61562C" wp14:editId="3838A532">
            <wp:extent cx="5612130" cy="3159125"/>
            <wp:effectExtent l="0" t="0" r="7620" b="317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6B65" w14:textId="04D35637" w:rsidR="00274BD7" w:rsidRDefault="00274BD7" w:rsidP="00C30036">
      <w:pPr>
        <w:jc w:val="both"/>
        <w:rPr>
          <w:rFonts w:ascii="Tahoma" w:hAnsi="Tahoma" w:cs="Tahoma"/>
          <w:sz w:val="24"/>
          <w:szCs w:val="24"/>
        </w:rPr>
      </w:pPr>
      <w:r w:rsidRPr="00274BD7">
        <w:rPr>
          <w:rFonts w:ascii="Tahoma" w:hAnsi="Tahoma" w:cs="Tahoma"/>
          <w:sz w:val="24"/>
          <w:szCs w:val="24"/>
        </w:rPr>
        <w:drawing>
          <wp:inline distT="0" distB="0" distL="0" distR="0" wp14:anchorId="305A2DC1" wp14:editId="597F5456">
            <wp:extent cx="5612130" cy="3157220"/>
            <wp:effectExtent l="0" t="0" r="7620" b="508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2FD5" w14:textId="571397F3" w:rsidR="00274BD7" w:rsidRDefault="00274BD7" w:rsidP="00C30036">
      <w:pPr>
        <w:jc w:val="both"/>
        <w:rPr>
          <w:rFonts w:ascii="Tahoma" w:hAnsi="Tahoma" w:cs="Tahoma"/>
          <w:sz w:val="24"/>
          <w:szCs w:val="24"/>
        </w:rPr>
      </w:pPr>
      <w:r w:rsidRPr="00274BD7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0954D44A" wp14:editId="7BBE857A">
            <wp:extent cx="5612130" cy="3157220"/>
            <wp:effectExtent l="0" t="0" r="7620" b="508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1E38" w14:textId="6BE02829" w:rsidR="00274BD7" w:rsidRDefault="00274BD7" w:rsidP="00C30036">
      <w:pPr>
        <w:jc w:val="both"/>
        <w:rPr>
          <w:rFonts w:ascii="Tahoma" w:hAnsi="Tahoma" w:cs="Tahoma"/>
          <w:sz w:val="24"/>
          <w:szCs w:val="24"/>
        </w:rPr>
      </w:pPr>
      <w:r w:rsidRPr="00274BD7">
        <w:rPr>
          <w:rFonts w:ascii="Tahoma" w:hAnsi="Tahoma" w:cs="Tahoma"/>
          <w:sz w:val="24"/>
          <w:szCs w:val="24"/>
        </w:rPr>
        <w:drawing>
          <wp:inline distT="0" distB="0" distL="0" distR="0" wp14:anchorId="23853BF1" wp14:editId="418A25FD">
            <wp:extent cx="5612130" cy="3157220"/>
            <wp:effectExtent l="0" t="0" r="7620" b="508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9127" w14:textId="437C56FC" w:rsidR="00274BD7" w:rsidRDefault="00F71A9C" w:rsidP="00C30036">
      <w:pPr>
        <w:jc w:val="both"/>
        <w:rPr>
          <w:rFonts w:ascii="Tahoma" w:hAnsi="Tahoma" w:cs="Tahoma"/>
          <w:sz w:val="24"/>
          <w:szCs w:val="24"/>
        </w:rPr>
      </w:pPr>
      <w:r w:rsidRPr="00F71A9C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2FBF73B7" wp14:editId="35E70956">
            <wp:extent cx="5612130" cy="3157220"/>
            <wp:effectExtent l="0" t="0" r="7620" b="5080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EB59" w14:textId="3FA84552" w:rsidR="002159ED" w:rsidRDefault="002159ED" w:rsidP="00C30036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t>Task</w:t>
      </w:r>
      <w:proofErr w:type="spellEnd"/>
      <w:r>
        <w:t xml:space="preserve"> en </w:t>
      </w:r>
      <w:proofErr w:type="spellStart"/>
      <w:r>
        <w:t>Cluster</w:t>
      </w:r>
      <w:proofErr w:type="spellEnd"/>
      <w:r>
        <w:t xml:space="preserve"> corriendo.</w:t>
      </w:r>
    </w:p>
    <w:p w14:paraId="1C021F83" w14:textId="2901C201" w:rsidR="00F71A9C" w:rsidRDefault="00F71A9C" w:rsidP="00C30036">
      <w:pPr>
        <w:jc w:val="both"/>
        <w:rPr>
          <w:rFonts w:ascii="Tahoma" w:hAnsi="Tahoma" w:cs="Tahoma"/>
          <w:sz w:val="24"/>
          <w:szCs w:val="24"/>
        </w:rPr>
      </w:pPr>
      <w:r w:rsidRPr="00F71A9C">
        <w:rPr>
          <w:rFonts w:ascii="Tahoma" w:hAnsi="Tahoma" w:cs="Tahoma"/>
          <w:sz w:val="24"/>
          <w:szCs w:val="24"/>
        </w:rPr>
        <w:drawing>
          <wp:inline distT="0" distB="0" distL="0" distR="0" wp14:anchorId="78E3E2A2" wp14:editId="3B7FAEDD">
            <wp:extent cx="5612130" cy="3115310"/>
            <wp:effectExtent l="0" t="0" r="7620" b="8890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3C2A" w14:textId="2D1A4223" w:rsidR="00F71A9C" w:rsidRDefault="00F71A9C" w:rsidP="00C30036">
      <w:pPr>
        <w:jc w:val="both"/>
        <w:rPr>
          <w:rFonts w:ascii="Tahoma" w:hAnsi="Tahoma" w:cs="Tahoma"/>
          <w:sz w:val="24"/>
          <w:szCs w:val="24"/>
        </w:rPr>
      </w:pPr>
      <w:r w:rsidRPr="00F71A9C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0DB549B1" wp14:editId="5F386895">
            <wp:extent cx="5612130" cy="3157220"/>
            <wp:effectExtent l="0" t="0" r="7620" b="508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07C3" w14:textId="6B624020" w:rsidR="002159ED" w:rsidRDefault="002159ED" w:rsidP="00C30036">
      <w:pPr>
        <w:jc w:val="both"/>
        <w:rPr>
          <w:rFonts w:ascii="Tahoma" w:hAnsi="Tahoma" w:cs="Tahoma"/>
          <w:sz w:val="24"/>
          <w:szCs w:val="24"/>
        </w:rPr>
      </w:pPr>
      <w:r>
        <w:t xml:space="preserve">Validación de IP corriendo y mostrando </w:t>
      </w:r>
      <w:proofErr w:type="spellStart"/>
      <w:r>
        <w:t>webapp</w:t>
      </w:r>
      <w:proofErr w:type="spellEnd"/>
    </w:p>
    <w:p w14:paraId="7527113F" w14:textId="1BE36415" w:rsidR="00F71A9C" w:rsidRDefault="009F5B12" w:rsidP="00C30036">
      <w:pPr>
        <w:jc w:val="both"/>
        <w:rPr>
          <w:rFonts w:ascii="Tahoma" w:hAnsi="Tahoma" w:cs="Tahoma"/>
          <w:sz w:val="24"/>
          <w:szCs w:val="24"/>
        </w:rPr>
      </w:pPr>
      <w:r w:rsidRPr="009F5B12">
        <w:rPr>
          <w:rFonts w:ascii="Tahoma" w:hAnsi="Tahoma" w:cs="Tahoma"/>
          <w:sz w:val="24"/>
          <w:szCs w:val="24"/>
        </w:rPr>
        <w:drawing>
          <wp:inline distT="0" distB="0" distL="0" distR="0" wp14:anchorId="7D8348F9" wp14:editId="16B7C7CB">
            <wp:extent cx="5612130" cy="3164205"/>
            <wp:effectExtent l="0" t="0" r="7620" b="0"/>
            <wp:docPr id="19" name="Imagen 1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, Word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2644" w14:textId="77777777" w:rsidR="00F71A9C" w:rsidRDefault="00F71A9C" w:rsidP="00C30036">
      <w:pPr>
        <w:jc w:val="both"/>
        <w:rPr>
          <w:rFonts w:ascii="Tahoma" w:hAnsi="Tahoma" w:cs="Tahoma"/>
          <w:sz w:val="24"/>
          <w:szCs w:val="24"/>
        </w:rPr>
      </w:pPr>
    </w:p>
    <w:p w14:paraId="523E84E4" w14:textId="77777777" w:rsidR="004A7DED" w:rsidRDefault="004A7DED" w:rsidP="00C30036">
      <w:pPr>
        <w:jc w:val="both"/>
        <w:rPr>
          <w:rFonts w:ascii="Tahoma" w:hAnsi="Tahoma" w:cs="Tahoma"/>
          <w:sz w:val="24"/>
          <w:szCs w:val="24"/>
        </w:rPr>
      </w:pPr>
    </w:p>
    <w:p w14:paraId="43A73B36" w14:textId="77777777" w:rsidR="00C30036" w:rsidRPr="00C30036" w:rsidRDefault="00C30036" w:rsidP="00C30036">
      <w:pPr>
        <w:jc w:val="both"/>
        <w:rPr>
          <w:rFonts w:ascii="Tahoma" w:hAnsi="Tahoma" w:cs="Tahoma"/>
          <w:sz w:val="24"/>
          <w:szCs w:val="24"/>
        </w:rPr>
      </w:pPr>
    </w:p>
    <w:sectPr w:rsidR="00C30036" w:rsidRPr="00C30036" w:rsidSect="00AF3C6F">
      <w:pgSz w:w="12240" w:h="15840" w:code="1"/>
      <w:pgMar w:top="709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38657A"/>
    <w:multiLevelType w:val="hybridMultilevel"/>
    <w:tmpl w:val="1FF2F508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6124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attachedTemplate r:id="rId1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FD0"/>
    <w:rsid w:val="0005094D"/>
    <w:rsid w:val="00074E1A"/>
    <w:rsid w:val="000D7050"/>
    <w:rsid w:val="000E00D2"/>
    <w:rsid w:val="000E5F11"/>
    <w:rsid w:val="0021232E"/>
    <w:rsid w:val="002159ED"/>
    <w:rsid w:val="00274BD7"/>
    <w:rsid w:val="002E26A0"/>
    <w:rsid w:val="004A7DED"/>
    <w:rsid w:val="005E6FD0"/>
    <w:rsid w:val="00644E31"/>
    <w:rsid w:val="006C639E"/>
    <w:rsid w:val="00701626"/>
    <w:rsid w:val="00790617"/>
    <w:rsid w:val="008402DF"/>
    <w:rsid w:val="00931E5A"/>
    <w:rsid w:val="00974BDD"/>
    <w:rsid w:val="009F5B12"/>
    <w:rsid w:val="00A06076"/>
    <w:rsid w:val="00A169C9"/>
    <w:rsid w:val="00AF3C6F"/>
    <w:rsid w:val="00B07E15"/>
    <w:rsid w:val="00C30036"/>
    <w:rsid w:val="00C83E41"/>
    <w:rsid w:val="00D339BF"/>
    <w:rsid w:val="00D37A24"/>
    <w:rsid w:val="00D80910"/>
    <w:rsid w:val="00E47D4F"/>
    <w:rsid w:val="00F21295"/>
    <w:rsid w:val="00F71A9C"/>
    <w:rsid w:val="00FE7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94386"/>
  <w15:chartTrackingRefBased/>
  <w15:docId w15:val="{70EB2698-ACB3-458F-B2F9-3C206C2A4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509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exg\Documents\Plantillas%20personalizadas%20de%20Office\Machote%20URL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7398F-6CC9-44C6-B446-C68A205C9A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Machote URL.dotx</Template>
  <TotalTime>77</TotalTime>
  <Pages>9</Pages>
  <Words>51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Villatoro</dc:creator>
  <cp:keywords/>
  <dc:description/>
  <cp:lastModifiedBy>ALEXANDER GABRIEL VILLATORO MUNOZ</cp:lastModifiedBy>
  <cp:revision>6</cp:revision>
  <dcterms:created xsi:type="dcterms:W3CDTF">2022-06-11T02:03:00Z</dcterms:created>
  <dcterms:modified xsi:type="dcterms:W3CDTF">2022-06-11T03:20:00Z</dcterms:modified>
</cp:coreProperties>
</file>