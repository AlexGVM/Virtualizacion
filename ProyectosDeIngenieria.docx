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5BCD" w14:textId="77777777" w:rsidR="00B07E15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46E3A7" wp14:editId="69986E48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921564" cy="679450"/>
            <wp:effectExtent l="0" t="0" r="254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64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F3C6F">
        <w:rPr>
          <w:rFonts w:ascii="Tahoma" w:hAnsi="Tahoma" w:cs="Tahoma"/>
          <w:sz w:val="24"/>
          <w:szCs w:val="24"/>
        </w:rPr>
        <w:t>Facultad de Ingeniería</w:t>
      </w:r>
    </w:p>
    <w:p w14:paraId="0FC38E35" w14:textId="77777777" w:rsidR="00AF3C6F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>Ingeniería en informática y sistemas</w:t>
      </w:r>
    </w:p>
    <w:p w14:paraId="5C334CB6" w14:textId="77777777" w:rsidR="00AF3C6F" w:rsidRPr="00AF3C6F" w:rsidRDefault="00974BDD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Curso</w:t>
      </w:r>
      <w:r w:rsidR="00AF3C6F" w:rsidRPr="00AF3C6F">
        <w:rPr>
          <w:rFonts w:ascii="Tahoma" w:hAnsi="Tahoma" w:cs="Tahoma"/>
          <w:sz w:val="24"/>
          <w:szCs w:val="24"/>
        </w:rPr>
        <w:t>, sec.</w:t>
      </w:r>
    </w:p>
    <w:p w14:paraId="3712CA91" w14:textId="77777777" w:rsidR="00AF3C6F" w:rsidRPr="00AF3C6F" w:rsidRDefault="00AF3C6F" w:rsidP="00AF3C6F">
      <w:pPr>
        <w:spacing w:after="0"/>
        <w:jc w:val="right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>Jornada vespertina</w:t>
      </w:r>
    </w:p>
    <w:p w14:paraId="66F1FE75" w14:textId="77777777" w:rsid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</w:p>
    <w:p w14:paraId="6CBBA9EA" w14:textId="77777777" w:rsidR="00AF3C6F" w:rsidRPr="00AF3C6F" w:rsidRDefault="00974BDD" w:rsidP="00AF3C6F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Nombre</w:t>
      </w:r>
    </w:p>
    <w:p w14:paraId="767266EC" w14:textId="77777777" w:rsid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  <w:r w:rsidRPr="00AF3C6F">
        <w:rPr>
          <w:rFonts w:ascii="Tahoma" w:hAnsi="Tahoma" w:cs="Tahoma"/>
          <w:sz w:val="24"/>
          <w:szCs w:val="24"/>
        </w:rPr>
        <w:t xml:space="preserve">Carné: </w:t>
      </w:r>
      <w:r w:rsidR="00974BDD">
        <w:rPr>
          <w:rFonts w:ascii="Tahoma" w:hAnsi="Tahoma" w:cs="Tahoma"/>
          <w:sz w:val="24"/>
          <w:szCs w:val="24"/>
        </w:rPr>
        <w:t>xxx</w:t>
      </w:r>
    </w:p>
    <w:p w14:paraId="1DE361C0" w14:textId="77777777" w:rsidR="00AF3C6F" w:rsidRPr="00AF3C6F" w:rsidRDefault="00AF3C6F" w:rsidP="00AF3C6F">
      <w:pPr>
        <w:spacing w:after="0"/>
        <w:rPr>
          <w:rFonts w:ascii="Tahoma" w:hAnsi="Tahoma" w:cs="Tahoma"/>
          <w:sz w:val="24"/>
          <w:szCs w:val="24"/>
        </w:rPr>
      </w:pPr>
    </w:p>
    <w:p w14:paraId="3729B986" w14:textId="77777777" w:rsidR="00AF3C6F" w:rsidRPr="00AF3C6F" w:rsidRDefault="00974BDD" w:rsidP="00AF3C6F">
      <w:pPr>
        <w:spacing w:after="0"/>
        <w:jc w:val="center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XXX</w:t>
      </w:r>
    </w:p>
    <w:p w14:paraId="56BF1B0D" w14:textId="77777777" w:rsidR="00974BDD" w:rsidRPr="00974BDD" w:rsidRDefault="00974BDD" w:rsidP="00974BDD">
      <w:pPr>
        <w:spacing w:after="0"/>
        <w:jc w:val="center"/>
        <w:rPr>
          <w:rFonts w:ascii="Tahoma" w:hAnsi="Tahoma" w:cs="Tahoma"/>
          <w:i/>
          <w:iCs/>
          <w:sz w:val="24"/>
          <w:szCs w:val="24"/>
        </w:rPr>
      </w:pPr>
      <w:r>
        <w:rPr>
          <w:rFonts w:ascii="Tahoma" w:hAnsi="Tahoma" w:cs="Tahoma"/>
          <w:i/>
          <w:iCs/>
          <w:sz w:val="24"/>
          <w:szCs w:val="24"/>
        </w:rPr>
        <w:t>XXX</w:t>
      </w:r>
    </w:p>
    <w:p w14:paraId="7C7DA599" w14:textId="77777777" w:rsidR="00701626" w:rsidRPr="0005094D" w:rsidRDefault="00701626" w:rsidP="00701626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sectPr w:rsidR="00701626" w:rsidRPr="0005094D" w:rsidSect="00AF3C6F">
      <w:pgSz w:w="12240" w:h="15840" w:code="1"/>
      <w:pgMar w:top="709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657A"/>
    <w:multiLevelType w:val="hybridMultilevel"/>
    <w:tmpl w:val="1FF2F50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0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38"/>
    <w:rsid w:val="0005094D"/>
    <w:rsid w:val="00074E1A"/>
    <w:rsid w:val="000E5F11"/>
    <w:rsid w:val="001C3238"/>
    <w:rsid w:val="002E26A0"/>
    <w:rsid w:val="00644E31"/>
    <w:rsid w:val="006C639E"/>
    <w:rsid w:val="00701626"/>
    <w:rsid w:val="00790617"/>
    <w:rsid w:val="008402DF"/>
    <w:rsid w:val="00931E5A"/>
    <w:rsid w:val="00974BDD"/>
    <w:rsid w:val="00A06076"/>
    <w:rsid w:val="00AF3C6F"/>
    <w:rsid w:val="00B07E15"/>
    <w:rsid w:val="00C83E41"/>
    <w:rsid w:val="00CC4814"/>
    <w:rsid w:val="00D339BF"/>
    <w:rsid w:val="00D37A24"/>
    <w:rsid w:val="00D80910"/>
    <w:rsid w:val="00F21295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DA93"/>
  <w15:chartTrackingRefBased/>
  <w15:docId w15:val="{A1C81A2E-8087-4CC4-88E7-6282191C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Custom%20Office%20Templates\Machote_UR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398F-6CC9-44C6-B446-C68A205C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Machote_URL.dotx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Ortiz</dc:creator>
  <cp:keywords/>
  <dc:description/>
  <cp:lastModifiedBy>LUIS FELIPE CHUTA ORTIZ</cp:lastModifiedBy>
  <cp:revision>1</cp:revision>
  <dcterms:created xsi:type="dcterms:W3CDTF">2022-05-24T00:45:00Z</dcterms:created>
  <dcterms:modified xsi:type="dcterms:W3CDTF">2022-05-24T00:45:00Z</dcterms:modified>
</cp:coreProperties>
</file>