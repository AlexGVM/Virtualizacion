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04B5" w14:textId="77777777" w:rsidR="00B07E15" w:rsidRPr="00AF3C6F" w:rsidRDefault="00AF3C6F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6AEE6E" wp14:editId="7149BDC9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1921564" cy="679450"/>
            <wp:effectExtent l="0" t="0" r="254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64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3C6F">
        <w:rPr>
          <w:rFonts w:ascii="Tahoma" w:hAnsi="Tahoma" w:cs="Tahoma"/>
          <w:sz w:val="24"/>
          <w:szCs w:val="24"/>
        </w:rPr>
        <w:t>Facultad de Ingeniería</w:t>
      </w:r>
    </w:p>
    <w:p w14:paraId="35647BE8" w14:textId="77777777" w:rsidR="00AF3C6F" w:rsidRPr="00AF3C6F" w:rsidRDefault="00AF3C6F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sz w:val="24"/>
          <w:szCs w:val="24"/>
        </w:rPr>
        <w:t>Ingeniería en informática y sistemas</w:t>
      </w:r>
    </w:p>
    <w:p w14:paraId="6AF23930" w14:textId="76A28879" w:rsidR="00AF3C6F" w:rsidRPr="00AF3C6F" w:rsidRDefault="00310E5D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Virtualización</w:t>
      </w:r>
      <w:r w:rsidR="00AF3C6F" w:rsidRPr="00AF3C6F">
        <w:rPr>
          <w:rFonts w:ascii="Tahoma" w:hAnsi="Tahoma" w:cs="Tahoma"/>
          <w:sz w:val="24"/>
          <w:szCs w:val="24"/>
        </w:rPr>
        <w:t>, sec</w:t>
      </w:r>
      <w:r>
        <w:rPr>
          <w:rFonts w:ascii="Tahoma" w:hAnsi="Tahoma" w:cs="Tahoma"/>
          <w:sz w:val="24"/>
          <w:szCs w:val="24"/>
        </w:rPr>
        <w:t xml:space="preserve"> 01</w:t>
      </w:r>
    </w:p>
    <w:p w14:paraId="6988D255" w14:textId="77777777" w:rsidR="00AF3C6F" w:rsidRPr="00AF3C6F" w:rsidRDefault="00AF3C6F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sz w:val="24"/>
          <w:szCs w:val="24"/>
        </w:rPr>
        <w:t>Jornada vespertina</w:t>
      </w:r>
    </w:p>
    <w:p w14:paraId="40F9F64C" w14:textId="77777777" w:rsidR="00AF3C6F" w:rsidRDefault="00AF3C6F" w:rsidP="00AF3C6F">
      <w:pPr>
        <w:spacing w:after="0"/>
        <w:rPr>
          <w:rFonts w:ascii="Tahoma" w:hAnsi="Tahoma" w:cs="Tahoma"/>
          <w:sz w:val="24"/>
          <w:szCs w:val="24"/>
        </w:rPr>
      </w:pPr>
    </w:p>
    <w:p w14:paraId="506A9F45" w14:textId="5DB88041" w:rsidR="00AF3C6F" w:rsidRPr="00AF3C6F" w:rsidRDefault="00974BDD" w:rsidP="00AF3C6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Nombre</w:t>
      </w:r>
      <w:r w:rsidR="00310E5D">
        <w:rPr>
          <w:rFonts w:ascii="Tahoma" w:hAnsi="Tahoma" w:cs="Tahoma"/>
          <w:sz w:val="24"/>
          <w:szCs w:val="24"/>
        </w:rPr>
        <w:t>: Alexander Villatoro</w:t>
      </w:r>
    </w:p>
    <w:p w14:paraId="256CF5DB" w14:textId="65C780F4" w:rsidR="00AF3C6F" w:rsidRDefault="00AF3C6F" w:rsidP="00AF3C6F">
      <w:pPr>
        <w:spacing w:after="0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sz w:val="24"/>
          <w:szCs w:val="24"/>
        </w:rPr>
        <w:t xml:space="preserve">Carné: </w:t>
      </w:r>
      <w:r w:rsidR="00310E5D">
        <w:rPr>
          <w:rFonts w:ascii="Tahoma" w:hAnsi="Tahoma" w:cs="Tahoma"/>
          <w:sz w:val="24"/>
          <w:szCs w:val="24"/>
        </w:rPr>
        <w:t>1182118</w:t>
      </w:r>
    </w:p>
    <w:p w14:paraId="60209997" w14:textId="77777777" w:rsidR="00AF3C6F" w:rsidRPr="00AF3C6F" w:rsidRDefault="00AF3C6F" w:rsidP="00AF3C6F">
      <w:pPr>
        <w:spacing w:after="0"/>
        <w:rPr>
          <w:rFonts w:ascii="Tahoma" w:hAnsi="Tahoma" w:cs="Tahoma"/>
          <w:sz w:val="24"/>
          <w:szCs w:val="24"/>
        </w:rPr>
      </w:pPr>
    </w:p>
    <w:p w14:paraId="5DB11730" w14:textId="140AE182" w:rsidR="00AF3C6F" w:rsidRPr="00AF3C6F" w:rsidRDefault="00310E5D" w:rsidP="00AF3C6F">
      <w:pPr>
        <w:spacing w:after="0"/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Corto 2</w:t>
      </w:r>
    </w:p>
    <w:p w14:paraId="6DD36467" w14:textId="545A7075" w:rsidR="00974BDD" w:rsidRDefault="00974BDD" w:rsidP="00310E5D">
      <w:pPr>
        <w:spacing w:after="0"/>
        <w:rPr>
          <w:rFonts w:ascii="Tahoma" w:hAnsi="Tahoma" w:cs="Tahoma"/>
          <w:i/>
          <w:iCs/>
          <w:sz w:val="24"/>
          <w:szCs w:val="24"/>
        </w:rPr>
      </w:pPr>
    </w:p>
    <w:p w14:paraId="2C9924ED" w14:textId="4D72E551" w:rsidR="00310E5D" w:rsidRPr="00310E5D" w:rsidRDefault="006B497E" w:rsidP="006B497E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 pareció interesante la clase ya que se aprendió más a fondo nuevas cosas de AWS y de como funciona. De igual forma relacionado al ingeniero, muy interesante querer hacer la clase dinámica relacionado con las X´s y tener la idea de que con el dinero comprar pizzas y donas, muy chistoso con los estudiantes, y completo conocimiento con la clase de virtualización.</w:t>
      </w:r>
    </w:p>
    <w:p w14:paraId="61BFA6B2" w14:textId="77777777" w:rsidR="00701626" w:rsidRPr="0005094D" w:rsidRDefault="00701626" w:rsidP="00701626">
      <w:pPr>
        <w:pStyle w:val="Prrafodelista"/>
        <w:jc w:val="both"/>
        <w:rPr>
          <w:rFonts w:ascii="Tahoma" w:hAnsi="Tahoma" w:cs="Tahoma"/>
          <w:sz w:val="24"/>
          <w:szCs w:val="24"/>
        </w:rPr>
      </w:pPr>
    </w:p>
    <w:sectPr w:rsidR="00701626" w:rsidRPr="0005094D" w:rsidSect="00AF3C6F">
      <w:pgSz w:w="12240" w:h="15840" w:code="1"/>
      <w:pgMar w:top="709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8657A"/>
    <w:multiLevelType w:val="hybridMultilevel"/>
    <w:tmpl w:val="1FF2F50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2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5D"/>
    <w:rsid w:val="0005094D"/>
    <w:rsid w:val="00074E1A"/>
    <w:rsid w:val="000E5F11"/>
    <w:rsid w:val="002E26A0"/>
    <w:rsid w:val="00310E5D"/>
    <w:rsid w:val="00644E31"/>
    <w:rsid w:val="006B497E"/>
    <w:rsid w:val="006C639E"/>
    <w:rsid w:val="00701626"/>
    <w:rsid w:val="00790617"/>
    <w:rsid w:val="008402DF"/>
    <w:rsid w:val="00931E5A"/>
    <w:rsid w:val="00974BDD"/>
    <w:rsid w:val="00A06076"/>
    <w:rsid w:val="00AF3C6F"/>
    <w:rsid w:val="00B07E15"/>
    <w:rsid w:val="00C83E41"/>
    <w:rsid w:val="00D339BF"/>
    <w:rsid w:val="00D37A24"/>
    <w:rsid w:val="00D80910"/>
    <w:rsid w:val="00DF6F5D"/>
    <w:rsid w:val="00E47D4F"/>
    <w:rsid w:val="00F21295"/>
    <w:rsid w:val="00FE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905A"/>
  <w15:chartTrackingRefBased/>
  <w15:docId w15:val="{7F292E72-9960-4AD2-95B7-94362137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Documents\Plantillas%20personalizadas%20de%20Office\Machote%20UR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398F-6CC9-44C6-B446-C68A205C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Machote URL.dotx</Template>
  <TotalTime>4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Villatoro</dc:creator>
  <cp:keywords/>
  <dc:description/>
  <cp:lastModifiedBy>ALEXANDER GABRIEL VILLATORO MUNOZ</cp:lastModifiedBy>
  <cp:revision>3</cp:revision>
  <dcterms:created xsi:type="dcterms:W3CDTF">2022-07-02T01:36:00Z</dcterms:created>
  <dcterms:modified xsi:type="dcterms:W3CDTF">2022-07-02T01:40:00Z</dcterms:modified>
</cp:coreProperties>
</file>